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 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react-router-dom --save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创建子路由页面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（手动创建components/home.js）</w:t>
      </w:r>
    </w:p>
    <w:p>
      <w:r>
        <w:drawing>
          <wp:inline distT="0" distB="0" distL="114300" distR="114300">
            <wp:extent cx="5268595" cy="238506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配置路由文件  router.js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(手动创建，手动配置)</w:t>
      </w:r>
    </w:p>
    <w:p>
      <w:r>
        <w:drawing>
          <wp:inline distT="0" distB="0" distL="114300" distR="114300">
            <wp:extent cx="5269230" cy="399605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配置app.js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4891405"/>
            <wp:effectExtent l="0" t="0" r="825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9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5.配置主文件  index.js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03136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AF5867"/>
    <w:multiLevelType w:val="singleLevel"/>
    <w:tmpl w:val="D9AF586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84331"/>
    <w:rsid w:val="5B58433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2018-10-30T07:03:00Z</dcterms:created>
  <dc:creator>Administrator</dc:creator>
  <cp:lastModifiedBy>Administrator</cp:lastModifiedBy>
  <dcterms:modified xsi:type="dcterms:W3CDTF">2018-10-30T07:21:12Z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